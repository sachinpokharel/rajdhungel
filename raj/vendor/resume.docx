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Objective:"/>
        <w:tag w:val="Objective:"/>
        <w:id w:val="-1471434502"/>
        <w:placeholder>
          <w:docPart w:val="3C495A75FEFA46B7A957ED97DD869BE1"/>
        </w:placeholder>
        <w:temporary/>
        <w:showingPlcHdr/>
      </w:sdtPr>
      <w:sdtEndPr/>
      <w:sdtContent>
        <w:p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Objective</w:t>
          </w:r>
        </w:p>
      </w:sdtContent>
    </w:sdt>
    <w:p w:rsidR="00697691" w:rsidRDefault="00697691" w:rsidP="00BD5277">
      <w:r>
        <w:t>Pursing opportunity which will allow me to grow professionally, while effectively utilizing my versatile skill to help promote your corporate mission &amp; exceed team goals</w:t>
      </w:r>
    </w:p>
    <w:p w:rsidR="008453B9" w:rsidRDefault="008453B9" w:rsidP="00BD5277"/>
    <w:sdt>
      <w:sdtPr>
        <w:alias w:val="Skills and abilities:"/>
        <w:tag w:val="Skills and abilities:"/>
        <w:id w:val="-1758198345"/>
        <w:placeholder>
          <w:docPart w:val="7E73AED7A9A942B883C0437FF2DDD833"/>
        </w:placeholder>
        <w:temporary/>
        <w:showingPlcHdr/>
      </w:sdtPr>
      <w:sdtEndPr/>
      <w:sdtContent>
        <w:p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Skills &amp; Abilities</w:t>
          </w:r>
        </w:p>
      </w:sdtContent>
    </w:sdt>
    <w:p w:rsidR="000B4AD8" w:rsidRDefault="00697691" w:rsidP="00697691">
      <w:r>
        <w:t>Basic course and Tally, a complete accounting package.</w:t>
      </w:r>
    </w:p>
    <w:p w:rsidR="003373D1" w:rsidRDefault="003373D1" w:rsidP="00697691"/>
    <w:sdt>
      <w:sdtPr>
        <w:alias w:val="Experience:"/>
        <w:tag w:val="Experience:"/>
        <w:id w:val="899876606"/>
        <w:placeholder>
          <w:docPart w:val="3D35F937B5E642838826E8213BF29281"/>
        </w:placeholder>
        <w:temporary/>
        <w:showingPlcHdr/>
      </w:sdtPr>
      <w:sdtEndPr/>
      <w:sdtContent>
        <w:p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Experience</w:t>
          </w:r>
        </w:p>
      </w:sdtContent>
    </w:sdt>
    <w:tbl>
      <w:tblPr>
        <w:tblStyle w:val="GridTable1Light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xperience details"/>
      </w:tblPr>
      <w:tblGrid>
        <w:gridCol w:w="8839"/>
        <w:gridCol w:w="1961"/>
      </w:tblGrid>
      <w:tr w:rsidR="000B4AD8" w:rsidRPr="009A3F06" w:rsidTr="00BD5277">
        <w:tc>
          <w:tcPr>
            <w:tcW w:w="8839" w:type="dxa"/>
            <w:tcMar>
              <w:left w:w="0" w:type="dxa"/>
              <w:right w:w="0" w:type="dxa"/>
            </w:tcMar>
          </w:tcPr>
          <w:p w:rsidR="000B4AD8" w:rsidRPr="00697691" w:rsidRDefault="00B471BA" w:rsidP="00697691">
            <w:pPr>
              <w:pStyle w:val="Heading2"/>
              <w:rPr>
                <w:b w:val="0"/>
              </w:rPr>
            </w:pPr>
            <w:r>
              <w:rPr>
                <w:b w:val="0"/>
                <w:sz w:val="20"/>
              </w:rPr>
              <w:t>ACCOUNTANT,IT TRADING NEPAL</w:t>
            </w:r>
          </w:p>
        </w:tc>
        <w:tc>
          <w:tcPr>
            <w:tcW w:w="1961" w:type="dxa"/>
          </w:tcPr>
          <w:p w:rsidR="000B4AD8" w:rsidRPr="009A3F06" w:rsidRDefault="00B471BA" w:rsidP="00B471BA">
            <w:pPr>
              <w:pStyle w:val="Heading2"/>
              <w:outlineLvl w:val="1"/>
            </w:pPr>
            <w:r>
              <w:t>206</w:t>
            </w:r>
            <w:r w:rsidR="00697691">
              <w:t>8-2070</w:t>
            </w:r>
          </w:p>
        </w:tc>
      </w:tr>
      <w:tr w:rsidR="000B4AD8" w:rsidRPr="009A3F06" w:rsidTr="00BD5277">
        <w:tc>
          <w:tcPr>
            <w:tcW w:w="8839" w:type="dxa"/>
            <w:tcMar>
              <w:top w:w="144" w:type="dxa"/>
              <w:left w:w="0" w:type="dxa"/>
              <w:right w:w="0" w:type="dxa"/>
            </w:tcMar>
          </w:tcPr>
          <w:p w:rsidR="000B4AD8" w:rsidRPr="00697691" w:rsidRDefault="00B471BA" w:rsidP="00697691">
            <w:pPr>
              <w:pStyle w:val="Heading2"/>
              <w:rPr>
                <w:b w:val="0"/>
              </w:rPr>
            </w:pPr>
            <w:r>
              <w:rPr>
                <w:b w:val="0"/>
                <w:sz w:val="20"/>
              </w:rPr>
              <w:t>MANAGER</w:t>
            </w:r>
            <w:r w:rsidR="000B4AD8" w:rsidRPr="00780228">
              <w:rPr>
                <w:rStyle w:val="Heading2Char"/>
              </w:rPr>
              <w:t xml:space="preserve">, </w:t>
            </w:r>
            <w:r>
              <w:rPr>
                <w:rStyle w:val="Heading2Char"/>
              </w:rPr>
              <w:t>CO-CPERATIVE</w:t>
            </w:r>
          </w:p>
        </w:tc>
        <w:tc>
          <w:tcPr>
            <w:tcW w:w="1961" w:type="dxa"/>
            <w:tcMar>
              <w:top w:w="144" w:type="dxa"/>
            </w:tcMar>
          </w:tcPr>
          <w:p w:rsidR="000B4AD8" w:rsidRDefault="00B471BA" w:rsidP="00B471BA">
            <w:pPr>
              <w:pStyle w:val="Heading2"/>
              <w:outlineLvl w:val="1"/>
            </w:pPr>
            <w:r>
              <w:t>2071</w:t>
            </w:r>
            <w:r w:rsidR="000B4AD8" w:rsidRPr="009A3F06">
              <w:t>-</w:t>
            </w:r>
            <w:r>
              <w:t>now</w:t>
            </w:r>
          </w:p>
          <w:p w:rsidR="003373D1" w:rsidRPr="009A3F06" w:rsidRDefault="003373D1" w:rsidP="00B471BA">
            <w:pPr>
              <w:pStyle w:val="Heading2"/>
              <w:outlineLvl w:val="1"/>
            </w:pPr>
          </w:p>
        </w:tc>
      </w:tr>
    </w:tbl>
    <w:sdt>
      <w:sdtPr>
        <w:alias w:val="Education:"/>
        <w:tag w:val="Education:"/>
        <w:id w:val="989682148"/>
        <w:placeholder>
          <w:docPart w:val="12276C2A4EEE4B1FA5090A2E5AD24DD0"/>
        </w:placeholder>
        <w:temporary/>
        <w:showingPlcHdr/>
      </w:sdtPr>
      <w:sdtEndPr/>
      <w:sdtContent>
        <w:p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Education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ducation details"/>
      </w:tblPr>
      <w:tblGrid>
        <w:gridCol w:w="8839"/>
        <w:gridCol w:w="1961"/>
      </w:tblGrid>
      <w:tr w:rsidR="000B4AD8" w:rsidRPr="009A3F06" w:rsidTr="00BD5277">
        <w:tc>
          <w:tcPr>
            <w:tcW w:w="8839" w:type="dxa"/>
          </w:tcPr>
          <w:p w:rsidR="000B4AD8" w:rsidRPr="009A3F06" w:rsidRDefault="00B471BA" w:rsidP="00B471BA">
            <w:r>
              <w:rPr>
                <w:rStyle w:val="Strong"/>
              </w:rPr>
              <w:t>SLC</w:t>
            </w:r>
            <w:r w:rsidR="000B4AD8" w:rsidRPr="009A3F06">
              <w:t xml:space="preserve">, </w:t>
            </w:r>
            <w:r>
              <w:t>ishorpur sarahi</w:t>
            </w:r>
            <w:r w:rsidR="000B4AD8" w:rsidRPr="009A3F06">
              <w:t xml:space="preserve">, </w:t>
            </w:r>
            <w:r>
              <w:t>narayani secondary school</w:t>
            </w:r>
          </w:p>
        </w:tc>
        <w:tc>
          <w:tcPr>
            <w:tcW w:w="1961" w:type="dxa"/>
          </w:tcPr>
          <w:p w:rsidR="000B4AD8" w:rsidRPr="009A3F06" w:rsidRDefault="00B471BA" w:rsidP="00B471BA">
            <w:pPr>
              <w:pStyle w:val="Heading2"/>
              <w:outlineLvl w:val="1"/>
            </w:pPr>
            <w:r>
              <w:t>2063</w:t>
            </w:r>
          </w:p>
        </w:tc>
      </w:tr>
      <w:tr w:rsidR="000B4AD8" w:rsidRPr="009A3F06" w:rsidTr="00BD5277">
        <w:tc>
          <w:tcPr>
            <w:tcW w:w="8839" w:type="dxa"/>
          </w:tcPr>
          <w:p w:rsidR="000B4AD8" w:rsidRDefault="00B471BA" w:rsidP="00B471BA">
            <w:r>
              <w:rPr>
                <w:rStyle w:val="Strong"/>
              </w:rPr>
              <w:t>+2(HSEB)</w:t>
            </w:r>
            <w:r w:rsidR="000B4AD8" w:rsidRPr="009A3F06">
              <w:t xml:space="preserve">, </w:t>
            </w:r>
            <w:r>
              <w:t>kathmandu</w:t>
            </w:r>
            <w:r w:rsidR="000B4AD8" w:rsidRPr="009A3F06">
              <w:t xml:space="preserve">, </w:t>
            </w:r>
            <w:r>
              <w:t>HMG</w:t>
            </w:r>
          </w:p>
          <w:p w:rsidR="00B471BA" w:rsidRDefault="00B471BA" w:rsidP="00B471BA">
            <w:r>
              <w:rPr>
                <w:rStyle w:val="Strong"/>
              </w:rPr>
              <w:t>BBS(TU),kathmandu</w:t>
            </w:r>
          </w:p>
          <w:p w:rsidR="00B471BA" w:rsidRPr="009A3F06" w:rsidRDefault="00B471BA" w:rsidP="00B471BA"/>
        </w:tc>
        <w:tc>
          <w:tcPr>
            <w:tcW w:w="1961" w:type="dxa"/>
          </w:tcPr>
          <w:p w:rsidR="000B4AD8" w:rsidRDefault="00B471BA" w:rsidP="00B471BA">
            <w:pPr>
              <w:pStyle w:val="Heading2"/>
              <w:outlineLvl w:val="1"/>
            </w:pPr>
            <w:r>
              <w:t>2064</w:t>
            </w:r>
            <w:r w:rsidR="000B4AD8" w:rsidRPr="009A3F06">
              <w:t>-</w:t>
            </w:r>
            <w:r>
              <w:t>2066</w:t>
            </w:r>
          </w:p>
          <w:p w:rsidR="00B471BA" w:rsidRDefault="00B471BA" w:rsidP="00B471BA">
            <w:pPr>
              <w:pStyle w:val="Heading2"/>
              <w:outlineLvl w:val="1"/>
            </w:pPr>
            <w:r>
              <w:t>2066-2070</w:t>
            </w:r>
          </w:p>
          <w:p w:rsidR="00B471BA" w:rsidRPr="009A3F06" w:rsidRDefault="00B471BA" w:rsidP="00B471BA">
            <w:pPr>
              <w:pStyle w:val="Heading2"/>
              <w:outlineLvl w:val="1"/>
            </w:pPr>
          </w:p>
        </w:tc>
      </w:tr>
    </w:tbl>
    <w:sdt>
      <w:sdtPr>
        <w:alias w:val="Communication:"/>
        <w:tag w:val="Communication:"/>
        <w:id w:val="1856458219"/>
        <w:placeholder>
          <w:docPart w:val="372A92FA082C430D9963B723C0371571"/>
        </w:placeholder>
        <w:temporary/>
        <w:showingPlcHdr/>
      </w:sdtPr>
      <w:sdtEndPr/>
      <w:sdtContent>
        <w:p w:rsidR="0094328E" w:rsidRDefault="0094328E" w:rsidP="0094328E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Communication</w:t>
          </w:r>
        </w:p>
      </w:sdtContent>
    </w:sdt>
    <w:p w:rsidR="0094328E" w:rsidRDefault="00697691" w:rsidP="0094328E">
      <w:r>
        <w:t>Strong interpersonal &amp; communication skill and know how to handle and deal with different kind of people and circumstances, equally effective working independently and in co-operation work with others.</w:t>
      </w:r>
    </w:p>
    <w:p w:rsidR="003373D1" w:rsidRDefault="003373D1" w:rsidP="0094328E">
      <w:bookmarkStart w:id="0" w:name="_GoBack"/>
      <w:bookmarkEnd w:id="0"/>
    </w:p>
    <w:sectPr w:rsidR="003373D1" w:rsidSect="0094328E">
      <w:headerReference w:type="default" r:id="rId9"/>
      <w:footerReference w:type="default" r:id="rId10"/>
      <w:headerReference w:type="first" r:id="rId11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6D4" w:rsidRDefault="009B06D4" w:rsidP="00CC562D">
      <w:pPr>
        <w:spacing w:after="0"/>
      </w:pPr>
      <w:r>
        <w:separator/>
      </w:r>
    </w:p>
  </w:endnote>
  <w:endnote w:type="continuationSeparator" w:id="0">
    <w:p w:rsidR="009B06D4" w:rsidRDefault="009B06D4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2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6D4" w:rsidRDefault="009B06D4" w:rsidP="00CC562D">
      <w:pPr>
        <w:spacing w:after="0"/>
      </w:pPr>
      <w:r>
        <w:separator/>
      </w:r>
    </w:p>
  </w:footnote>
  <w:footnote w:type="continuationSeparator" w:id="0">
    <w:p w:rsidR="009B06D4" w:rsidRDefault="009B06D4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Your name:"/>
      <w:tag w:val="Your name:"/>
      <w:id w:val="-1934733010"/>
      <w:placeholder>
        <w:docPart w:val="7CF30FE05CB04A539E89FAA14393145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E3678" w:rsidRDefault="00B471BA" w:rsidP="005E3678">
        <w:pPr>
          <w:pStyle w:val="Title"/>
        </w:pPr>
        <w:r>
          <w:t>polraj dhungel</w:t>
        </w:r>
      </w:p>
    </w:sdtContent>
  </w:sdt>
  <w:p w:rsidR="005E3678" w:rsidRDefault="009B06D4" w:rsidP="005E3678">
    <w:pPr>
      <w:pStyle w:val="ContactInfo"/>
    </w:pPr>
    <w:sdt>
      <w:sdtPr>
        <w:alias w:val="Address:"/>
        <w:tag w:val="Address:"/>
        <w:id w:val="-1388171015"/>
        <w:placeholder>
          <w:docPart w:val="B727EFC1D5E442C786695F1C06E663B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r w:rsidR="003373D1">
          <w:t>Maitrinagar</w:t>
        </w:r>
      </w:sdtContent>
    </w:sdt>
    <w:r w:rsidR="005E3678">
      <w:t xml:space="preserve">, </w:t>
    </w:r>
    <w:sdt>
      <w:sdtPr>
        <w:alias w:val="City, ST ZIP Code:"/>
        <w:tag w:val="City, ST ZIP Code:"/>
        <w:id w:val="34632979"/>
        <w:placeholder>
          <w:docPart w:val="5DE19B2AF4CB4AF085D30AD2A168CD1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471BA">
          <w:t>kalanki</w:t>
        </w:r>
      </w:sdtContent>
    </w:sdt>
  </w:p>
  <w:p w:rsidR="00E50F6B" w:rsidRDefault="009B06D4" w:rsidP="005E3678">
    <w:pPr>
      <w:pStyle w:val="ContactInfo"/>
    </w:pPr>
    <w:sdt>
      <w:sdtPr>
        <w:alias w:val="Phone:"/>
        <w:tag w:val="Phone:"/>
        <w:id w:val="2024825804"/>
        <w:placeholder>
          <w:docPart w:val="4206475D9623412A8BE971DD35078F6D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B471BA">
          <w:t>9842713386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31970600" wp14:editId="09CDF1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id="Group 13" o:spid="_x0000_s1026" alt="Description: 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">
              <v:rect id="Rectangle 14" o:spid="_x0000_s1027" style="position:absolute;width:71654;height:94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LGsQA&#10;AADbAAAADwAAAGRycy9kb3ducmV2LnhtbESPQWsCMRCF7wX/QxjBW02sYmVrFGkRREqhq70Pm+lm&#10;62ay3cTd7b9vhEJvM7z3vnmz3g6uFh21ofKsYTZVIIgLbyouNZxP+/sViBCRDdaeScMPBdhuRndr&#10;zIzv+Z26PJYiQThkqMHG2GRShsKSwzD1DXHSPn3rMKa1LaVpsU9wV8sHpZbSYcXpgsWGni0Vl/zq&#10;bpTLtXu0/Vm95G8fxfLrOH9V31pPxsPuCUSkIf6b/9IHk+ov4PZLGk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TixrEAAAA2wAAAA8AAAAAAAAAAAAAAAAAmAIAAGRycy9k&#10;b3ducmV2LnhtbFBLBQYAAAAABAAEAPUAAACJAw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gEcMA&#10;AADbAAAADwAAAGRycy9kb3ducmV2LnhtbERPTWvCQBC9F/wPyxR6kbpRWgkxGxFRKEoPRul5zE43&#10;abOzIbvV+O/dQqG3ebzPyZeDbcWFet84VjCdJCCIK6cbNgpOx+1zCsIHZI2tY1JwIw/LYvSQY6bd&#10;lQ90KYMRMYR9hgrqELpMSl/VZNFPXEccuU/XWwwR9kbqHq8x3LZyliRzabHh2FBjR+uaqu/yxyr4&#10;kLfdxu9SPJtT+b7/SsbmZTpW6ulxWC1ABBrCv/jP/abj/Ff4/SU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BgEcMAAADbAAAADwAAAAAAAAAAAAAAAACYAgAAZHJzL2Rv&#10;d25yZXYueG1sUEsFBgAAAAAEAAQA9QAAAIgD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GXb0A&#10;AADbAAAADwAAAGRycy9kb3ducmV2LnhtbERPyQrCMBC9C/5DGMGbpiqIVKOIInjw4HbwODRjF5tJ&#10;aWKtf28Ewds83jqLVWtK0VDtcssKRsMIBHFidc6pgutlN5iBcB5ZY2mZFLzJwWrZ7Sww1vbFJ2rO&#10;PhUhhF2MCjLvq1hKl2Rk0A1tRRy4u60N+gDrVOoaXyHclHIcRVNpMOfQkGFFm4ySx/lpFLjtsZB4&#10;KCZp+zDbw8w1xe0kler32vUchKfW/8U/916H+V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HzGXb0AAADbAAAADwAAAAAAAAAAAAAAAACYAgAAZHJzL2Rvd25yZXYu&#10;eG1sUEsFBgAAAAAEAAQA9QAAAIID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:rsidR="005E3678" w:rsidRDefault="009B06D4" w:rsidP="005E3678">
    <w:pPr>
      <w:pStyle w:val="ContactInfo"/>
    </w:pPr>
    <w:sdt>
      <w:sdtPr>
        <w:alias w:val="Email:"/>
        <w:tag w:val="Email:"/>
        <w:id w:val="1728872440"/>
        <w:placeholder>
          <w:docPart w:val="C92FB69C7CB54B7BAF1A687F0963B91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B471BA">
          <w:t>Rajdhungel99@gmail.com</w:t>
        </w:r>
      </w:sdtContent>
    </w:sdt>
  </w:p>
  <w:sdt>
    <w:sdtPr>
      <w:alias w:val="Website:"/>
      <w:tag w:val="Website:"/>
      <w:id w:val="-1483385653"/>
      <w:placeholder>
        <w:docPart w:val="C7365EF54B504EEE825E021C3475A4F3"/>
      </w:placeholder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:rsidR="005E3678" w:rsidRPr="00363129" w:rsidRDefault="00B471BA" w:rsidP="005E3678">
        <w:pPr>
          <w:pStyle w:val="ContactInfo"/>
        </w:pPr>
        <w:r>
          <w:t>Rajdhungel.com.np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Enter your name:"/>
      <w:tag w:val="Enter your name:"/>
      <w:id w:val="-625996017"/>
      <w:placeholder>
        <w:docPart w:val="3C495A75FEFA46B7A957ED97DD869BE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63129" w:rsidRDefault="00B471BA" w:rsidP="00363129">
        <w:pPr>
          <w:pStyle w:val="Title"/>
        </w:pPr>
        <w:r>
          <w:t>polraj dhungel</w:t>
        </w:r>
      </w:p>
    </w:sdtContent>
  </w:sdt>
  <w:p w:rsidR="00363129" w:rsidRDefault="009B06D4" w:rsidP="00363129">
    <w:pPr>
      <w:pStyle w:val="ContactInfo"/>
    </w:pPr>
    <w:sdt>
      <w:sdtPr>
        <w:alias w:val="Enter address:"/>
        <w:tag w:val="Enter address:"/>
        <w:id w:val="-1007595244"/>
        <w:placeholder>
          <w:docPart w:val="253A174799FE4E4CAE08AB92706C20D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373D1">
          <w:t>Maitrinagar</w:t>
        </w:r>
      </w:sdtContent>
    </w:sdt>
    <w:r w:rsidR="00B4473C">
      <w:t xml:space="preserve">, </w:t>
    </w:r>
    <w:sdt>
      <w:sdtPr>
        <w:alias w:val="Enter City, ST ZIP Code:"/>
        <w:tag w:val=""/>
        <w:id w:val="-108596555"/>
        <w:placeholder>
          <w:docPart w:val="3D35F937B5E642838826E8213BF2928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471BA">
          <w:t>kalanki</w:t>
        </w:r>
      </w:sdtContent>
    </w:sdt>
  </w:p>
  <w:p w:rsidR="00363129" w:rsidRPr="00E81174" w:rsidRDefault="009B06D4" w:rsidP="00BD5277">
    <w:pPr>
      <w:pStyle w:val="ContactInfo"/>
      <w:tabs>
        <w:tab w:val="left" w:pos="3150"/>
      </w:tabs>
    </w:pPr>
    <w:sdt>
      <w:sdtPr>
        <w:alias w:val="Enter phone:"/>
        <w:tag w:val="Enter phone:"/>
        <w:id w:val="683557046"/>
        <w:placeholder>
          <w:docPart w:val="B9DFA872C4994AADBDED5B0453B3C905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B471BA">
          <w:t>9842713386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2608FE9" wp14:editId="3D7DA3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id="Group 9" o:spid="_x0000_s1026" alt="Description: 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">
              <v:rect id="Rectangle 10" o:spid="_x0000_s1027" alt="Curved border layout" style="position:absolute;width:71654;height:94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NGcMA&#10;AADbAAAADwAAAGRycy9kb3ducmV2LnhtbESPQUvDQBCF70L/wzIFb3a3ClVit6VUBBERjPU+ZMds&#10;2uxszG6T+O8dQfD2hnnzzXvr7RRaNVCfmsgWlgsDiriKruHawuH98eoOVMrIDtvIZOGbEmw3s4s1&#10;Fi6O/EZDmWslEE4FWvA5d4XWqfIUMC1iRyy7z9gHzDL2tXY9jgIPrb42ZqUDNiwfPHa091SdynP4&#10;pZzOw60fD+ahfP2oVsfnmxfzZe3lfNrdg8o05X/z3/WTk/iSXrqI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iNGcMAAADbAAAADwAAAAAAAAAAAAAAAACYAgAAZHJzL2Rv&#10;d25yZXYueG1sUEsFBgAAAAAEAAQA9QAAAIgD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EsIA&#10;AADbAAAADwAAAGRycy9kb3ducmV2LnhtbERPTWvCQBC9F/wPywi9SN1ESgkxGxGxIJYeTKXnMTvd&#10;pGZnQ3ar8d93C0Jv83ifU6xG24kLDb51rCCdJyCIa6dbNgqOH69PGQgfkDV2jknBjTysyslDgbl2&#10;Vz7QpQpGxBD2OSpoQuhzKX3dkEU/dz1x5L7cYDFEOBipB7zGcNvJRZK8SIstx4YGe9o0VJ+rH6vg&#10;U972W7/P8GSO1fvbdzIzz+lMqcfpuF6CCDSGf/HdvdNxfgp/v8QD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2YSwgAAANsAAAAPAAAAAAAAAAAAAAAAAJgCAABkcnMvZG93&#10;bnJldi54bWxQSwUGAAAAAAQABAD1AAAAhwM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fAXr0A&#10;AADbAAAADwAAAGRycy9kb3ducmV2LnhtbERPyQrCMBC9C/5DGMGbpiqIVKOIInjw4HbwODRjF5tJ&#10;aWKtf28Ewds83jqLVWtK0VDtcssKRsMIBHFidc6pgutlN5iBcB5ZY2mZFLzJwWrZ7Sww1vbFJ2rO&#10;PhUhhF2MCjLvq1hKl2Rk0A1tRRy4u60N+gDrVOoaXyHclHIcRVNpMOfQkGFFm4ySx/lpFLjtsZB4&#10;KCZp+zDbw8w1xe0kler32vUchKfW/8U/916H+W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0fAXr0AAADbAAAADwAAAAAAAAAAAAAAAACYAgAAZHJzL2Rvd25yZXYu&#10;eG1sUEsFBgAAAAAEAAQA9QAAAIID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nter email:"/>
      <w:tag w:val=""/>
      <w:id w:val="-1985455738"/>
      <w:placeholder>
        <w:docPart w:val="7E73AED7A9A942B883C0437FF2DDD833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/>
    <w:sdtContent>
      <w:p w:rsidR="00363129" w:rsidRDefault="00B471BA" w:rsidP="00363129">
        <w:pPr>
          <w:pStyle w:val="ContactInfo"/>
        </w:pPr>
        <w:r>
          <w:t>Rajdhungel99@gmail.com</w:t>
        </w:r>
      </w:p>
    </w:sdtContent>
  </w:sdt>
  <w:sdt>
    <w:sdtPr>
      <w:alias w:val="Enter website:"/>
      <w:tag w:val="Enter website:"/>
      <w:id w:val="1329867481"/>
      <w:placeholder>
        <w:docPart w:val="EE0C0A2110074CC4BABD0D2D97CB954E"/>
      </w:placeholder>
      <w:dataBinding w:prefixMappings="xmlns:ns0='http://schemas.microsoft.com/office/2006/coverPageProps' " w:xpath="/ns0:CoverPageProperties[1]/ns0:CompanyFax[1]" w:storeItemID="{55AF091B-3C7A-41E3-B477-F2FDAA23CFDA}"/>
      <w:text w:multiLine="1"/>
    </w:sdtPr>
    <w:sdtEndPr/>
    <w:sdtContent>
      <w:p w:rsidR="00363129" w:rsidRPr="00363129" w:rsidRDefault="00B471BA" w:rsidP="00363129">
        <w:pPr>
          <w:pStyle w:val="ContactInfo"/>
        </w:pPr>
        <w:r>
          <w:t>Rajdhungel.com.np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BA"/>
    <w:rsid w:val="00011689"/>
    <w:rsid w:val="000B4AD8"/>
    <w:rsid w:val="000F4513"/>
    <w:rsid w:val="00241711"/>
    <w:rsid w:val="00293B83"/>
    <w:rsid w:val="00296B0D"/>
    <w:rsid w:val="003373D1"/>
    <w:rsid w:val="004654C2"/>
    <w:rsid w:val="0057242C"/>
    <w:rsid w:val="0057335A"/>
    <w:rsid w:val="005E3678"/>
    <w:rsid w:val="00624536"/>
    <w:rsid w:val="006362CD"/>
    <w:rsid w:val="006501E3"/>
    <w:rsid w:val="00697691"/>
    <w:rsid w:val="006A3CE7"/>
    <w:rsid w:val="008453B9"/>
    <w:rsid w:val="0087650A"/>
    <w:rsid w:val="0092054E"/>
    <w:rsid w:val="0094328E"/>
    <w:rsid w:val="009B06D4"/>
    <w:rsid w:val="009C13EB"/>
    <w:rsid w:val="009D6ED8"/>
    <w:rsid w:val="00A0318E"/>
    <w:rsid w:val="00AB43BC"/>
    <w:rsid w:val="00AD0F4D"/>
    <w:rsid w:val="00AD6605"/>
    <w:rsid w:val="00B15BC4"/>
    <w:rsid w:val="00B4473C"/>
    <w:rsid w:val="00B471BA"/>
    <w:rsid w:val="00B94F42"/>
    <w:rsid w:val="00BC72C0"/>
    <w:rsid w:val="00BD5277"/>
    <w:rsid w:val="00C23BA6"/>
    <w:rsid w:val="00C86B7A"/>
    <w:rsid w:val="00CC562D"/>
    <w:rsid w:val="00CF2F10"/>
    <w:rsid w:val="00D65B61"/>
    <w:rsid w:val="00D9285E"/>
    <w:rsid w:val="00DA1155"/>
    <w:rsid w:val="00E50F6B"/>
    <w:rsid w:val="00E625C5"/>
    <w:rsid w:val="00EA7D64"/>
    <w:rsid w:val="00ED4595"/>
    <w:rsid w:val="00F66FA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A3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semiHidden="0" w:uiPriority="4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semiHidden="0" w:uiPriority="4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92054E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Entryleve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495A75FEFA46B7A957ED97DD869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0CB65-FD9D-4862-B7A2-F701A7EDFD8B}"/>
      </w:docPartPr>
      <w:docPartBody>
        <w:p w:rsidR="00000000" w:rsidRDefault="00D24781">
          <w:pPr>
            <w:pStyle w:val="3C495A75FEFA46B7A957ED97DD869BE1"/>
          </w:pPr>
          <w:r w:rsidRPr="009A3F06">
            <w:t>Objective</w:t>
          </w:r>
        </w:p>
      </w:docPartBody>
    </w:docPart>
    <w:docPart>
      <w:docPartPr>
        <w:name w:val="253A174799FE4E4CAE08AB92706C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BA88A-6721-454C-A276-6E6636DDC20D}"/>
      </w:docPartPr>
      <w:docPartBody>
        <w:p w:rsidR="00000000" w:rsidRDefault="00D24781">
          <w:pPr>
            <w:pStyle w:val="253A174799FE4E4CAE08AB92706C20D9"/>
          </w:pPr>
          <w:r w:rsidRPr="009A3F06">
            <w:t xml:space="preserve">Check out the quick tips below to help you get started. To replace tip text with your own, just </w:t>
          </w:r>
          <w:r>
            <w:t>tap</w:t>
          </w:r>
          <w:r w:rsidRPr="009A3F06">
            <w:t xml:space="preserve"> it and start typing.</w:t>
          </w:r>
        </w:p>
      </w:docPartBody>
    </w:docPart>
    <w:docPart>
      <w:docPartPr>
        <w:name w:val="B9DFA872C4994AADBDED5B0453B3C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7A613-2264-4FBA-A9B6-130153894BAA}"/>
      </w:docPartPr>
      <w:docPartBody>
        <w:p w:rsidR="00000000" w:rsidRDefault="00D24781">
          <w:pPr>
            <w:pStyle w:val="B9DFA872C4994AADBDED5B0453B3C905"/>
          </w:pPr>
          <w:r>
            <w:t>Enter your name, street address, city and ZIP code, phone number, email address, and website in the header, and then delete t</w:t>
          </w:r>
          <w:r>
            <w:t>his sentence.</w:t>
          </w:r>
        </w:p>
      </w:docPartBody>
    </w:docPart>
    <w:docPart>
      <w:docPartPr>
        <w:name w:val="7E73AED7A9A942B883C0437FF2DDD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F3DC-69A4-4F37-B82E-EB3BCA6EE5E3}"/>
      </w:docPartPr>
      <w:docPartBody>
        <w:p w:rsidR="00000000" w:rsidRDefault="00D24781">
          <w:pPr>
            <w:pStyle w:val="7E73AED7A9A942B883C0437FF2DDD833"/>
          </w:pPr>
          <w:r w:rsidRPr="009A3F06">
            <w:t>Skills &amp; Abilities</w:t>
          </w:r>
        </w:p>
      </w:docPartBody>
    </w:docPart>
    <w:docPart>
      <w:docPartPr>
        <w:name w:val="EE0C0A2110074CC4BABD0D2D97CB9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8F27D-CF40-47EC-B4BB-75A5BE3F928F}"/>
      </w:docPartPr>
      <w:docPartBody>
        <w:p w:rsidR="00000000" w:rsidRDefault="00D24781">
          <w:pPr>
            <w:pStyle w:val="EE0C0A2110074CC4BABD0D2D97CB954E"/>
          </w:pPr>
          <w:r w:rsidRPr="009A3F06">
            <w:t xml:space="preserve">On the Design tab of the ribbon, check out the Themes, Colors, and Fonts galleries to get a custom look with just a </w:t>
          </w:r>
          <w:r>
            <w:t>tap</w:t>
          </w:r>
          <w:r w:rsidRPr="009A3F06">
            <w:t>.</w:t>
          </w:r>
        </w:p>
      </w:docPartBody>
    </w:docPart>
    <w:docPart>
      <w:docPartPr>
        <w:name w:val="3D35F937B5E642838826E8213BF29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48FE4-56F6-490B-A6B2-07C066B64FAA}"/>
      </w:docPartPr>
      <w:docPartBody>
        <w:p w:rsidR="00000000" w:rsidRDefault="00D24781">
          <w:pPr>
            <w:pStyle w:val="3D35F937B5E642838826E8213BF29281"/>
          </w:pPr>
          <w:r w:rsidRPr="009A3F06">
            <w:t>Experience</w:t>
          </w:r>
        </w:p>
      </w:docPartBody>
    </w:docPart>
    <w:docPart>
      <w:docPartPr>
        <w:name w:val="7CF30FE05CB04A539E89FAA14393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98EC1-5417-41E7-9F0E-B7D0788B2872}"/>
      </w:docPartPr>
      <w:docPartBody>
        <w:p w:rsidR="00000000" w:rsidRDefault="00D24781">
          <w:pPr>
            <w:pStyle w:val="7CF30FE05CB04A539E89FAA143931457"/>
          </w:pPr>
          <w:r w:rsidRPr="0087650A">
            <w:t>Job Title 1</w:t>
          </w:r>
        </w:p>
      </w:docPartBody>
    </w:docPart>
    <w:docPart>
      <w:docPartPr>
        <w:name w:val="B727EFC1D5E442C786695F1C06E66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94CA-3F66-48CE-8A78-A64F0AE8411D}"/>
      </w:docPartPr>
      <w:docPartBody>
        <w:p w:rsidR="00000000" w:rsidRDefault="00D24781">
          <w:pPr>
            <w:pStyle w:val="B727EFC1D5E442C786695F1C06E663B7"/>
          </w:pPr>
          <w:r w:rsidRPr="0087650A">
            <w:t>Company Name</w:t>
          </w:r>
        </w:p>
      </w:docPartBody>
    </w:docPart>
    <w:docPart>
      <w:docPartPr>
        <w:name w:val="5DE19B2AF4CB4AF085D30AD2A168C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6189-7719-4A14-BCF3-101A923CB082}"/>
      </w:docPartPr>
      <w:docPartBody>
        <w:p w:rsidR="00000000" w:rsidRDefault="00D24781">
          <w:pPr>
            <w:pStyle w:val="5DE19B2AF4CB4AF085D30AD2A168CD19"/>
          </w:pPr>
          <w:r w:rsidRPr="009A3F06">
            <w:t>This is the place for a brief summary of your key responsibilities and most stellar accomplishments.</w:t>
          </w:r>
        </w:p>
      </w:docPartBody>
    </w:docPart>
    <w:docPart>
      <w:docPartPr>
        <w:name w:val="4206475D9623412A8BE971DD35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B946-C453-4815-BB21-0210F06DFAFD}"/>
      </w:docPartPr>
      <w:docPartBody>
        <w:p w:rsidR="00000000" w:rsidRDefault="00D24781">
          <w:pPr>
            <w:pStyle w:val="4206475D9623412A8BE971DD35078F6D"/>
          </w:pPr>
          <w:r w:rsidRPr="009A3F06">
            <w:t>Dates From</w:t>
          </w:r>
        </w:p>
      </w:docPartBody>
    </w:docPart>
    <w:docPart>
      <w:docPartPr>
        <w:name w:val="C92FB69C7CB54B7BAF1A687F0963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FA2CE-92CE-41AF-B8B7-C48BEB262453}"/>
      </w:docPartPr>
      <w:docPartBody>
        <w:p w:rsidR="00000000" w:rsidRDefault="00D24781">
          <w:pPr>
            <w:pStyle w:val="C92FB69C7CB54B7BAF1A687F0963B91B"/>
          </w:pPr>
          <w:r w:rsidRPr="009A3F06">
            <w:t>To</w:t>
          </w:r>
        </w:p>
      </w:docPartBody>
    </w:docPart>
    <w:docPart>
      <w:docPartPr>
        <w:name w:val="C7365EF54B504EEE825E021C3475A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3BB3-3302-45C2-9420-B06933C5E861}"/>
      </w:docPartPr>
      <w:docPartBody>
        <w:p w:rsidR="00000000" w:rsidRDefault="00D24781">
          <w:pPr>
            <w:pStyle w:val="C7365EF54B504EEE825E021C3475A4F3"/>
          </w:pPr>
          <w:r w:rsidRPr="0087650A">
            <w:t>Job Title 2</w:t>
          </w:r>
        </w:p>
      </w:docPartBody>
    </w:docPart>
    <w:docPart>
      <w:docPartPr>
        <w:name w:val="12276C2A4EEE4B1FA5090A2E5AD24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EAC00-93D5-43AC-9CEB-51B80D8A4F5A}"/>
      </w:docPartPr>
      <w:docPartBody>
        <w:p w:rsidR="00000000" w:rsidRDefault="00D24781">
          <w:pPr>
            <w:pStyle w:val="12276C2A4EEE4B1FA5090A2E5AD24DD0"/>
          </w:pPr>
          <w:r w:rsidRPr="009A3F06">
            <w:t>Education</w:t>
          </w:r>
        </w:p>
      </w:docPartBody>
    </w:docPart>
    <w:docPart>
      <w:docPartPr>
        <w:name w:val="372A92FA082C430D9963B723C0371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86C15-2215-47CF-84DF-9BD6CCFD9A97}"/>
      </w:docPartPr>
      <w:docPartBody>
        <w:p w:rsidR="00000000" w:rsidRDefault="00D24781">
          <w:pPr>
            <w:pStyle w:val="372A92FA082C430D9963B723C0371571"/>
          </w:pPr>
          <w:r w:rsidRPr="009A3F06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81"/>
    <w:rsid w:val="00D2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95A75FEFA46B7A957ED97DD869BE1">
    <w:name w:val="3C495A75FEFA46B7A957ED97DD869BE1"/>
  </w:style>
  <w:style w:type="paragraph" w:customStyle="1" w:styleId="253A174799FE4E4CAE08AB92706C20D9">
    <w:name w:val="253A174799FE4E4CAE08AB92706C20D9"/>
  </w:style>
  <w:style w:type="paragraph" w:customStyle="1" w:styleId="B9DFA872C4994AADBDED5B0453B3C905">
    <w:name w:val="B9DFA872C4994AADBDED5B0453B3C905"/>
  </w:style>
  <w:style w:type="paragraph" w:customStyle="1" w:styleId="7E73AED7A9A942B883C0437FF2DDD833">
    <w:name w:val="7E73AED7A9A942B883C0437FF2DDD833"/>
  </w:style>
  <w:style w:type="paragraph" w:customStyle="1" w:styleId="EE0C0A2110074CC4BABD0D2D97CB954E">
    <w:name w:val="EE0C0A2110074CC4BABD0D2D97CB954E"/>
  </w:style>
  <w:style w:type="paragraph" w:customStyle="1" w:styleId="3D35F937B5E642838826E8213BF29281">
    <w:name w:val="3D35F937B5E642838826E8213BF29281"/>
  </w:style>
  <w:style w:type="paragraph" w:customStyle="1" w:styleId="7CF30FE05CB04A539E89FAA143931457">
    <w:name w:val="7CF30FE05CB04A539E89FAA143931457"/>
  </w:style>
  <w:style w:type="paragraph" w:customStyle="1" w:styleId="B727EFC1D5E442C786695F1C06E663B7">
    <w:name w:val="B727EFC1D5E442C786695F1C06E663B7"/>
  </w:style>
  <w:style w:type="paragraph" w:customStyle="1" w:styleId="5DE19B2AF4CB4AF085D30AD2A168CD19">
    <w:name w:val="5DE19B2AF4CB4AF085D30AD2A168CD19"/>
  </w:style>
  <w:style w:type="paragraph" w:customStyle="1" w:styleId="4206475D9623412A8BE971DD35078F6D">
    <w:name w:val="4206475D9623412A8BE971DD35078F6D"/>
  </w:style>
  <w:style w:type="paragraph" w:customStyle="1" w:styleId="C92FB69C7CB54B7BAF1A687F0963B91B">
    <w:name w:val="C92FB69C7CB54B7BAF1A687F0963B91B"/>
  </w:style>
  <w:style w:type="paragraph" w:customStyle="1" w:styleId="C7365EF54B504EEE825E021C3475A4F3">
    <w:name w:val="C7365EF54B504EEE825E021C3475A4F3"/>
  </w:style>
  <w:style w:type="paragraph" w:customStyle="1" w:styleId="6084006191DC4A729DBF46DC91D83061">
    <w:name w:val="6084006191DC4A729DBF46DC91D83061"/>
  </w:style>
  <w:style w:type="paragraph" w:customStyle="1" w:styleId="F26C9709D44544C7934E1CBB50481DF1">
    <w:name w:val="F26C9709D44544C7934E1CBB50481DF1"/>
  </w:style>
  <w:style w:type="paragraph" w:customStyle="1" w:styleId="B02273D77EB040EF859FF21A32542BE9">
    <w:name w:val="B02273D77EB040EF859FF21A32542BE9"/>
  </w:style>
  <w:style w:type="paragraph" w:customStyle="1" w:styleId="E3AACEA65FC64484A35B35A38C31FB3F">
    <w:name w:val="E3AACEA65FC64484A35B35A38C31FB3F"/>
  </w:style>
  <w:style w:type="paragraph" w:customStyle="1" w:styleId="12276C2A4EEE4B1FA5090A2E5AD24DD0">
    <w:name w:val="12276C2A4EEE4B1FA5090A2E5AD24DD0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A8976C46EE9A4BBDA48DFE85653E40A6">
    <w:name w:val="A8976C46EE9A4BBDA48DFE85653E40A6"/>
  </w:style>
  <w:style w:type="paragraph" w:customStyle="1" w:styleId="A1F53333E1884DFB8357DF68EC253DC8">
    <w:name w:val="A1F53333E1884DFB8357DF68EC253DC8"/>
  </w:style>
  <w:style w:type="paragraph" w:customStyle="1" w:styleId="99610EE9EE244D6B9F1518C516EA21F4">
    <w:name w:val="99610EE9EE244D6B9F1518C516EA21F4"/>
  </w:style>
  <w:style w:type="paragraph" w:customStyle="1" w:styleId="9E7F98C41314429B82D5E0773033DCDE">
    <w:name w:val="9E7F98C41314429B82D5E0773033DCDE"/>
  </w:style>
  <w:style w:type="paragraph" w:customStyle="1" w:styleId="388D4F6D3700481F83750929CA2FC078">
    <w:name w:val="388D4F6D3700481F83750929CA2FC078"/>
  </w:style>
  <w:style w:type="paragraph" w:customStyle="1" w:styleId="860D4CFC97B84D71A6B5E1D8C770FD65">
    <w:name w:val="860D4CFC97B84D71A6B5E1D8C770FD65"/>
  </w:style>
  <w:style w:type="paragraph" w:customStyle="1" w:styleId="E5538F70F96742A4AFCE3D85DF84D228">
    <w:name w:val="E5538F70F96742A4AFCE3D85DF84D228"/>
  </w:style>
  <w:style w:type="paragraph" w:customStyle="1" w:styleId="D9F52D63559644C09D607F7E19A9706B">
    <w:name w:val="D9F52D63559644C09D607F7E19A9706B"/>
  </w:style>
  <w:style w:type="paragraph" w:customStyle="1" w:styleId="439F567D4D724FFB8DD0B717C1C5D445">
    <w:name w:val="439F567D4D724FFB8DD0B717C1C5D445"/>
  </w:style>
  <w:style w:type="paragraph" w:customStyle="1" w:styleId="01E5846917554563AC64832AB6A2180A">
    <w:name w:val="01E5846917554563AC64832AB6A2180A"/>
  </w:style>
  <w:style w:type="paragraph" w:customStyle="1" w:styleId="372A92FA082C430D9963B723C0371571">
    <w:name w:val="372A92FA082C430D9963B723C0371571"/>
  </w:style>
  <w:style w:type="paragraph" w:customStyle="1" w:styleId="0CF6D42E6B9F45CDA59A3DA51AD950CD">
    <w:name w:val="0CF6D42E6B9F45CDA59A3DA51AD950CD"/>
  </w:style>
  <w:style w:type="paragraph" w:customStyle="1" w:styleId="546C527AA399454397C736AC6E4CD137">
    <w:name w:val="546C527AA399454397C736AC6E4CD137"/>
  </w:style>
  <w:style w:type="paragraph" w:customStyle="1" w:styleId="3B3B1D0FDFB84DFEAA20A0B2FD2F1D1C">
    <w:name w:val="3B3B1D0FDFB84DFEAA20A0B2FD2F1D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95A75FEFA46B7A957ED97DD869BE1">
    <w:name w:val="3C495A75FEFA46B7A957ED97DD869BE1"/>
  </w:style>
  <w:style w:type="paragraph" w:customStyle="1" w:styleId="253A174799FE4E4CAE08AB92706C20D9">
    <w:name w:val="253A174799FE4E4CAE08AB92706C20D9"/>
  </w:style>
  <w:style w:type="paragraph" w:customStyle="1" w:styleId="B9DFA872C4994AADBDED5B0453B3C905">
    <w:name w:val="B9DFA872C4994AADBDED5B0453B3C905"/>
  </w:style>
  <w:style w:type="paragraph" w:customStyle="1" w:styleId="7E73AED7A9A942B883C0437FF2DDD833">
    <w:name w:val="7E73AED7A9A942B883C0437FF2DDD833"/>
  </w:style>
  <w:style w:type="paragraph" w:customStyle="1" w:styleId="EE0C0A2110074CC4BABD0D2D97CB954E">
    <w:name w:val="EE0C0A2110074CC4BABD0D2D97CB954E"/>
  </w:style>
  <w:style w:type="paragraph" w:customStyle="1" w:styleId="3D35F937B5E642838826E8213BF29281">
    <w:name w:val="3D35F937B5E642838826E8213BF29281"/>
  </w:style>
  <w:style w:type="paragraph" w:customStyle="1" w:styleId="7CF30FE05CB04A539E89FAA143931457">
    <w:name w:val="7CF30FE05CB04A539E89FAA143931457"/>
  </w:style>
  <w:style w:type="paragraph" w:customStyle="1" w:styleId="B727EFC1D5E442C786695F1C06E663B7">
    <w:name w:val="B727EFC1D5E442C786695F1C06E663B7"/>
  </w:style>
  <w:style w:type="paragraph" w:customStyle="1" w:styleId="5DE19B2AF4CB4AF085D30AD2A168CD19">
    <w:name w:val="5DE19B2AF4CB4AF085D30AD2A168CD19"/>
  </w:style>
  <w:style w:type="paragraph" w:customStyle="1" w:styleId="4206475D9623412A8BE971DD35078F6D">
    <w:name w:val="4206475D9623412A8BE971DD35078F6D"/>
  </w:style>
  <w:style w:type="paragraph" w:customStyle="1" w:styleId="C92FB69C7CB54B7BAF1A687F0963B91B">
    <w:name w:val="C92FB69C7CB54B7BAF1A687F0963B91B"/>
  </w:style>
  <w:style w:type="paragraph" w:customStyle="1" w:styleId="C7365EF54B504EEE825E021C3475A4F3">
    <w:name w:val="C7365EF54B504EEE825E021C3475A4F3"/>
  </w:style>
  <w:style w:type="paragraph" w:customStyle="1" w:styleId="6084006191DC4A729DBF46DC91D83061">
    <w:name w:val="6084006191DC4A729DBF46DC91D83061"/>
  </w:style>
  <w:style w:type="paragraph" w:customStyle="1" w:styleId="F26C9709D44544C7934E1CBB50481DF1">
    <w:name w:val="F26C9709D44544C7934E1CBB50481DF1"/>
  </w:style>
  <w:style w:type="paragraph" w:customStyle="1" w:styleId="B02273D77EB040EF859FF21A32542BE9">
    <w:name w:val="B02273D77EB040EF859FF21A32542BE9"/>
  </w:style>
  <w:style w:type="paragraph" w:customStyle="1" w:styleId="E3AACEA65FC64484A35B35A38C31FB3F">
    <w:name w:val="E3AACEA65FC64484A35B35A38C31FB3F"/>
  </w:style>
  <w:style w:type="paragraph" w:customStyle="1" w:styleId="12276C2A4EEE4B1FA5090A2E5AD24DD0">
    <w:name w:val="12276C2A4EEE4B1FA5090A2E5AD24DD0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A8976C46EE9A4BBDA48DFE85653E40A6">
    <w:name w:val="A8976C46EE9A4BBDA48DFE85653E40A6"/>
  </w:style>
  <w:style w:type="paragraph" w:customStyle="1" w:styleId="A1F53333E1884DFB8357DF68EC253DC8">
    <w:name w:val="A1F53333E1884DFB8357DF68EC253DC8"/>
  </w:style>
  <w:style w:type="paragraph" w:customStyle="1" w:styleId="99610EE9EE244D6B9F1518C516EA21F4">
    <w:name w:val="99610EE9EE244D6B9F1518C516EA21F4"/>
  </w:style>
  <w:style w:type="paragraph" w:customStyle="1" w:styleId="9E7F98C41314429B82D5E0773033DCDE">
    <w:name w:val="9E7F98C41314429B82D5E0773033DCDE"/>
  </w:style>
  <w:style w:type="paragraph" w:customStyle="1" w:styleId="388D4F6D3700481F83750929CA2FC078">
    <w:name w:val="388D4F6D3700481F83750929CA2FC078"/>
  </w:style>
  <w:style w:type="paragraph" w:customStyle="1" w:styleId="860D4CFC97B84D71A6B5E1D8C770FD65">
    <w:name w:val="860D4CFC97B84D71A6B5E1D8C770FD65"/>
  </w:style>
  <w:style w:type="paragraph" w:customStyle="1" w:styleId="E5538F70F96742A4AFCE3D85DF84D228">
    <w:name w:val="E5538F70F96742A4AFCE3D85DF84D228"/>
  </w:style>
  <w:style w:type="paragraph" w:customStyle="1" w:styleId="D9F52D63559644C09D607F7E19A9706B">
    <w:name w:val="D9F52D63559644C09D607F7E19A9706B"/>
  </w:style>
  <w:style w:type="paragraph" w:customStyle="1" w:styleId="439F567D4D724FFB8DD0B717C1C5D445">
    <w:name w:val="439F567D4D724FFB8DD0B717C1C5D445"/>
  </w:style>
  <w:style w:type="paragraph" w:customStyle="1" w:styleId="01E5846917554563AC64832AB6A2180A">
    <w:name w:val="01E5846917554563AC64832AB6A2180A"/>
  </w:style>
  <w:style w:type="paragraph" w:customStyle="1" w:styleId="372A92FA082C430D9963B723C0371571">
    <w:name w:val="372A92FA082C430D9963B723C0371571"/>
  </w:style>
  <w:style w:type="paragraph" w:customStyle="1" w:styleId="0CF6D42E6B9F45CDA59A3DA51AD950CD">
    <w:name w:val="0CF6D42E6B9F45CDA59A3DA51AD950CD"/>
  </w:style>
  <w:style w:type="paragraph" w:customStyle="1" w:styleId="546C527AA399454397C736AC6E4CD137">
    <w:name w:val="546C527AA399454397C736AC6E4CD137"/>
  </w:style>
  <w:style w:type="paragraph" w:customStyle="1" w:styleId="3B3B1D0FDFB84DFEAA20A0B2FD2F1D1C">
    <w:name w:val="3B3B1D0FDFB84DFEAA20A0B2FD2F1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9842713386</CompanyPhone>
  <CompanyFax>Rajdhungel.com.np</CompanyFax>
  <CompanyEmail>Rajdhungel99@gmail.com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Entrylevel_resume.dotx</Template>
  <TotalTime>20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polraj dhungel</dc:title>
  <dc:subject>Maitrinagar</dc:subject>
  <dc:creator>Windows User</dc:creator>
  <cp:lastModifiedBy>Windows User</cp:lastModifiedBy>
  <cp:revision>1</cp:revision>
  <dcterms:created xsi:type="dcterms:W3CDTF">2020-03-27T05:36:00Z</dcterms:created>
  <dcterms:modified xsi:type="dcterms:W3CDTF">2020-03-27T05:59:00Z</dcterms:modified>
  <cp:category>kalanki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